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Relatório de Análise de Vendas do Walmart utilizando a metodologia CRISP-DM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E</w:t>
      </w:r>
      <w:r>
        <w:rPr>
          <w:rFonts w:ascii="arial" w:hAnsi="arial"/>
          <w:b/>
          <w:bCs/>
        </w:rPr>
        <w:t>laborado por:</w:t>
      </w:r>
      <w:r>
        <w:rPr>
          <w:rFonts w:ascii="arial" w:hAnsi="arial"/>
        </w:rPr>
        <w:t xml:space="preserve"> Valdir Nascimento dos Santos - RDI – 97851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Data:</w:t>
      </w:r>
      <w:r>
        <w:rPr>
          <w:rFonts w:ascii="arial" w:hAnsi="arial"/>
        </w:rPr>
        <w:t xml:space="preserve"> 24 de março de 2023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Entrega 2 do Slot 4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Introdução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O Walmart é uma das maiores redes varejistas do mundo e apresenta um histórico de crescimento significativo ao longo dos anos. Este relatório tem como objetivo analisar o nível de </w:t>
      </w:r>
      <w:r>
        <w:rPr>
          <w:rFonts w:ascii="arial" w:hAnsi="arial"/>
          <w:lang w:val="pt-BR"/>
        </w:rPr>
        <w:t>faturamento semanal de 4</w:t>
      </w:r>
      <w:r>
        <w:rPr>
          <w:rFonts w:ascii="arial" w:hAnsi="arial"/>
          <w:lang w:val="pt-PT"/>
        </w:rPr>
        <w:t>5</w:t>
      </w:r>
      <w:r>
        <w:rPr>
          <w:rFonts w:ascii="arial" w:hAnsi="arial"/>
          <w:lang w:val="pt-BR"/>
        </w:rPr>
        <w:t xml:space="preserve"> lojas</w:t>
      </w:r>
      <w:r>
        <w:rPr>
          <w:rFonts w:ascii="arial" w:hAnsi="arial"/>
        </w:rPr>
        <w:t xml:space="preserve"> do Walmart de 2010 a 2012</w:t>
      </w:r>
      <w:r>
        <w:rPr>
          <w:rFonts w:ascii="arial" w:hAnsi="arial"/>
          <w:lang w:val="pt-BR"/>
        </w:rPr>
        <w:t xml:space="preserve"> e apresentar suges</w:t>
        <w:softHyphen/>
        <w:t>tão de investimento em uma das suas unidades. Utilizo para isso,</w:t>
      </w:r>
      <w:r>
        <w:rPr>
          <w:rFonts w:ascii="arial" w:hAnsi="arial"/>
        </w:rPr>
        <w:t xml:space="preserve"> a metodologia CRISP-DM.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Entendimento do Negócio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Walmart possui uma vasta gama de produtos e atende uma grande variedade de clien</w:t>
        <w:softHyphen/>
        <w:t>tes. Durante o período de análise (2010 a 2012), a economia dos Estados Unidos passou por um momento de recuperação após a crise financeira global de 2008. Com isso, es</w:t>
        <w:softHyphen/>
        <w:t>pera-se que o Walmart tenha experimentado um aumento nas vendas durante este perío</w:t>
        <w:softHyphen/>
        <w:t>do. Apresento aqui a observação da crise, pois ela deve influenciar nas escolhas que se</w:t>
        <w:softHyphen/>
        <w:t>rão feitas, já que se trata de um período pós turbulência econômica.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Entendimento dos Dados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>Os dados utilizados nesta análise foram fornecidos pelo Walmart e consistem em informa</w:t>
        <w:softHyphen/>
        <w:t xml:space="preserve">ções de vendas diárias de </w:t>
      </w:r>
      <w:r>
        <w:rPr>
          <w:rFonts w:ascii="arial" w:hAnsi="arial"/>
          <w:lang w:val="pt-PT"/>
        </w:rPr>
        <w:t>45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pt-PT"/>
        </w:rPr>
        <w:t>das</w:t>
      </w:r>
      <w:r>
        <w:rPr>
          <w:rFonts w:ascii="arial" w:hAnsi="arial"/>
        </w:rPr>
        <w:t xml:space="preserve"> suas lojas nos Estados Unidos, de 2010 a 2012. Cada registro contém informações sobre a </w:t>
      </w:r>
      <w:r>
        <w:rPr>
          <w:rFonts w:ascii="arial" w:hAnsi="arial"/>
          <w:lang w:val="pt-PT"/>
        </w:rPr>
        <w:t>semana</w:t>
      </w:r>
      <w:r>
        <w:rPr>
          <w:rFonts w:ascii="arial" w:hAnsi="arial"/>
        </w:rPr>
        <w:t xml:space="preserve"> da venda</w:t>
      </w:r>
      <w:r>
        <w:rPr>
          <w:rFonts w:ascii="arial" w:hAnsi="arial"/>
          <w:lang w:val="pt-PT"/>
        </w:rPr>
        <w:t>,</w:t>
      </w:r>
      <w:r>
        <w:rPr>
          <w:rFonts w:ascii="arial" w:hAnsi="arial"/>
        </w:rPr>
        <w:t xml:space="preserve"> a loja, </w:t>
      </w:r>
      <w:r>
        <w:rPr>
          <w:rFonts w:ascii="arial" w:hAnsi="arial"/>
          <w:lang w:val="pt-PT"/>
        </w:rPr>
        <w:t>preço de combustível na região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pt-PT"/>
        </w:rPr>
        <w:t>semana com e sem feriado, índice de preço ao consumidor e índice de desempre</w:t>
        <w:softHyphen/>
        <w:t>go</w:t>
      </w:r>
      <w:r>
        <w:rPr>
          <w:rFonts w:ascii="arial" w:hAnsi="arial"/>
        </w:rPr>
        <w:t>.</w:t>
      </w:r>
      <w:r>
        <w:rPr>
          <w:rFonts w:ascii="arial" w:hAnsi="arial"/>
          <w:lang w:val="pt-PT"/>
        </w:rPr>
        <w:t xml:space="preserve"> Os dados são insuficientes para uma melhor tomada de decisão. Falta por exemplo: a região e os itens mais vendidos nestas regiões, e qual o comportamento do cliente em re</w:t>
        <w:softHyphen/>
        <w:t xml:space="preserve">lação ao consumo e ao preço, </w:t>
      </w:r>
      <w:r>
        <w:rPr>
          <w:rFonts w:ascii="arial" w:hAnsi="arial"/>
          <w:lang w:val="pt-PT"/>
        </w:rPr>
        <w:t>quantidade de estoque e departamentos (latic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PT" w:eastAsia="zh-CN" w:bidi="hi-IN"/>
        </w:rPr>
        <w:t>ínios, bebi</w:t>
        <w:softHyphen/>
        <w:t>das, higiene etc</w:t>
      </w:r>
      <w:r>
        <w:rPr>
          <w:rFonts w:ascii="arial" w:hAnsi="arial"/>
          <w:lang w:val="pt-PT"/>
        </w:rPr>
        <w:t>)</w:t>
      </w:r>
      <w:r>
        <w:rPr>
          <w:rFonts w:ascii="arial" w:hAnsi="arial"/>
          <w:lang w:val="pt-PT"/>
        </w:rPr>
        <w:t>. Pesquisei algumas informações, mas como se trata de dados particula</w:t>
        <w:softHyphen/>
        <w:t xml:space="preserve">res, acabam sendo restrito e de pouco acesso. </w:t>
      </w:r>
      <w:r>
        <w:rPr>
          <w:rFonts w:ascii="arial" w:hAnsi="arial"/>
          <w:lang w:val="pt-PT"/>
        </w:rPr>
        <w:t xml:space="preserve">O </w:t>
      </w:r>
      <w:r>
        <w:rPr>
          <w:rFonts w:ascii="arial" w:hAnsi="arial"/>
          <w:i/>
          <w:iCs/>
          <w:lang w:val="pt-PT"/>
        </w:rPr>
        <w:t xml:space="preserve">dataframe </w:t>
      </w:r>
      <w:r>
        <w:rPr>
          <w:rFonts w:ascii="arial" w:hAnsi="arial"/>
          <w:i w:val="false"/>
          <w:iCs w:val="false"/>
          <w:lang w:val="pt-PT"/>
        </w:rPr>
        <w:t>foi montado a a prtir do arquivo disponibilizado no formato csv (walmart.csv), o mesmo tem o nome de walmart, mas vou alterando o nome de acordo com a necessidade da an</w:t>
      </w:r>
      <w:r>
        <w:rPr>
          <w:rFonts w:eastAsia="Noto Serif CJK SC" w:cs="Lohit Devanagari" w:ascii="arial" w:hAnsi="arial"/>
          <w:i w:val="false"/>
          <w:iCs w:val="false"/>
          <w:color w:val="auto"/>
          <w:kern w:val="2"/>
          <w:sz w:val="24"/>
          <w:szCs w:val="24"/>
          <w:lang w:val="pt-PT" w:eastAsia="zh-CN" w:bidi="hi-IN"/>
        </w:rPr>
        <w:t xml:space="preserve">álise.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Fase de Preparação dos Dados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Antes de iniciar a análise, foram verificados se havia presença de out</w:t>
      </w:r>
      <w:bookmarkStart w:id="0" w:name="_GoBack"/>
      <w:bookmarkEnd w:id="0"/>
      <w:r>
        <w:rPr>
          <w:rFonts w:ascii="arial" w:hAnsi="arial"/>
          <w:lang w:val="pt-BR" w:eastAsia="zh-CN" w:bidi="hi-IN"/>
        </w:rPr>
        <w:t xml:space="preserve">liers, </w:t>
      </w:r>
      <w:r>
        <w:rPr>
          <w:rFonts w:ascii="arial" w:hAnsi="arial"/>
          <w:lang w:val="pt-BR" w:eastAsia="zh-CN" w:bidi="hi-IN"/>
        </w:rPr>
        <w:t xml:space="preserve">registros nulos e registros duplicados </w:t>
      </w:r>
      <w:r>
        <w:rPr>
          <w:rFonts w:ascii="arial" w:hAnsi="arial"/>
          <w:lang w:val="pt-BR" w:eastAsia="zh-CN" w:bidi="hi-IN"/>
        </w:rPr>
        <w:t>e constatei que os dados estavam  ok, sem necessidade de limpe</w:t>
        <w:softHyphen/>
        <w:t>za ou correç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ões.</w:t>
      </w:r>
      <w:r>
        <w:rPr>
          <w:rFonts w:ascii="arial" w:hAnsi="arial"/>
          <w:lang w:val="pt-BR" w:eastAsia="zh-CN" w:bidi="hi-IN"/>
        </w:rPr>
        <w:t xml:space="preserve">  </w:t>
      </w:r>
      <w:r>
        <w:rPr>
          <w:rFonts w:ascii="arial" w:hAnsi="arial"/>
          <w:lang w:val="pt-BR" w:eastAsia="zh-CN" w:bidi="hi-IN"/>
        </w:rPr>
        <w:t xml:space="preserve">Foram </w:t>
      </w:r>
      <w:r>
        <w:rPr>
          <w:rFonts w:ascii="arial" w:hAnsi="arial"/>
          <w:lang w:val="pt-BR" w:eastAsia="zh-CN" w:bidi="hi-IN"/>
        </w:rPr>
        <w:t xml:space="preserve">realizadas algumas transformações nos dados para facilitar a análise, </w:t>
      </w:r>
      <w:r>
        <w:rPr>
          <w:rFonts w:ascii="arial" w:hAnsi="arial"/>
          <w:lang w:val="pt-BR" w:eastAsia="zh-CN" w:bidi="hi-IN"/>
        </w:rPr>
        <w:t xml:space="preserve">a data </w:t>
      </w:r>
      <w:r>
        <w:rPr>
          <w:rFonts w:ascii="arial" w:hAnsi="arial"/>
          <w:lang w:val="pt-BR" w:eastAsia="zh-CN" w:bidi="hi-IN"/>
        </w:rPr>
        <w:t xml:space="preserve">era do tipo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objects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,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transformei em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datatime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para selecionar períodos específicos.</w:t>
      </w:r>
      <w:r>
        <w:rPr>
          <w:rFonts w:ascii="arial" w:hAnsi="arial"/>
          <w:lang w:val="pt-BR" w:eastAsia="zh-CN" w:bidi="hi-IN"/>
        </w:rPr>
        <w:t xml:space="preserve"> Foram criadas variáveis para representar as vendas totais de cada loja,  bem como a variação percentual nas vendas em relação ao ano anterior. </w:t>
      </w:r>
      <w:r>
        <w:rPr>
          <w:rFonts w:ascii="arial" w:hAnsi="arial"/>
          <w:lang w:val="pt-BR" w:eastAsia="zh-CN" w:bidi="hi-IN"/>
        </w:rPr>
        <w:t>Criei alguns atributos tempor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ários para o </w:t>
      </w:r>
      <w:r>
        <w:rPr>
          <w:rFonts w:eastAsia="Noto Serif CJK SC" w:cs="Lohit Devanagari" w:ascii="arial" w:hAnsi="arial"/>
          <w:i/>
          <w:iCs/>
          <w:color w:val="auto"/>
          <w:kern w:val="2"/>
          <w:sz w:val="24"/>
          <w:szCs w:val="24"/>
          <w:lang w:val="pt-BR" w:eastAsia="zh-CN" w:bidi="hi-IN"/>
        </w:rPr>
        <w:t>dataframe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com a finalidade de fazer comparações mais profundas dos dados.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 xml:space="preserve">Fase de Modelagem </w:t>
      </w:r>
      <w:r>
        <w:rPr>
          <w:rFonts w:ascii="arial" w:hAnsi="arial"/>
          <w:b/>
          <w:bCs/>
        </w:rPr>
        <w:t>e Avaliaç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A análise foi realizada utilizando técnicas de modelagem de dados e estatísticas descriti</w:t>
        <w:softHyphen/>
        <w:t xml:space="preserve">vas. Foram realizados </w:t>
      </w:r>
      <w:r>
        <w:rPr>
          <w:rFonts w:ascii="arial" w:hAnsi="arial"/>
          <w:b w:val="false"/>
          <w:bCs w:val="false"/>
          <w:color w:val="000000"/>
        </w:rPr>
        <w:t xml:space="preserve">gráficos de linha para analisar a evolução das vendas ao longo do tempo e gráficos de barras para comparar as vendas entre as lojas. </w:t>
      </w:r>
      <w:r>
        <w:rPr>
          <w:rFonts w:ascii="arial" w:hAnsi="arial"/>
          <w:b w:val="false"/>
          <w:bCs w:val="false"/>
          <w:color w:val="000000"/>
        </w:rPr>
        <w:t>Além disso, foi reali</w:t>
        <w:softHyphen/>
        <w:t xml:space="preserve">zado um </w:t>
      </w:r>
      <w:r>
        <w:rPr>
          <w:rFonts w:ascii="arial" w:hAnsi="arial"/>
          <w:b w:val="false"/>
          <w:bCs w:val="false"/>
          <w:color w:val="000000"/>
        </w:rPr>
        <w:t>modelo de regressão linear</w:t>
      </w:r>
      <w:r>
        <w:rPr>
          <w:rFonts w:ascii="arial" w:hAnsi="arial"/>
          <w:b w:val="false"/>
          <w:bCs w:val="false"/>
          <w:color w:val="000000"/>
        </w:rPr>
        <w:t xml:space="preserve"> </w:t>
      </w:r>
      <w:r>
        <w:rPr>
          <w:rFonts w:ascii="arial" w:hAnsi="arial"/>
          <w:b w:val="false"/>
          <w:bCs w:val="false"/>
          <w:color w:val="000000"/>
        </w:rPr>
        <w:t>para identificar quais variáveis têm maior impacto nas vendas.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>Como mencionado anteriormente,  este gr</w:t>
      </w:r>
      <w:r>
        <w:rPr>
          <w:rFonts w:eastAsia="Noto Serif CJK SC" w:cs="Lohit Devanagari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áfico foi plotado para melhor entender a possibilidade de haver </w:t>
      </w:r>
      <w:r>
        <w:rPr>
          <w:rFonts w:eastAsia="Noto Serif CJK SC" w:cs="Lohit Devanagari" w:ascii="arial" w:hAnsi="arial"/>
          <w:b w:val="false"/>
          <w:bCs w:val="false"/>
          <w:i/>
          <w:iCs/>
          <w:color w:val="000000"/>
          <w:kern w:val="2"/>
          <w:sz w:val="24"/>
          <w:szCs w:val="24"/>
          <w:lang w:val="pt-BR" w:eastAsia="zh-CN" w:bidi="hi-IN"/>
        </w:rPr>
        <w:t>outliers</w:t>
      </w:r>
      <w:r>
        <w:rPr>
          <w:rFonts w:eastAsia="Noto Serif CJK SC" w:cs="Lohit Devanagari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 o qual constatei que não, são mínimas e justificáveis a distancia de certos valores para a média.</w:t>
      </w:r>
      <w:r>
        <w:rPr>
          <w:rFonts w:ascii="arial" w:hAnsi="arial"/>
          <w:b w:val="false"/>
          <w:bCs w:val="false"/>
          <w:color w:val="000000"/>
        </w:rPr>
        <w:tab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color w:val="00000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563880</wp:posOffset>
                </wp:positionH>
                <wp:positionV relativeFrom="paragraph">
                  <wp:posOffset>167005</wp:posOffset>
                </wp:positionV>
                <wp:extent cx="5138420" cy="438785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2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30"/>
                                <w:szCs w:val="30"/>
                                <w:b/>
                                <w:bCs/>
                              </w:rPr>
                              <w:t>Gráfico Box - Análise de vendas do Walmart de 2010 a 2012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44.4pt;margin-top:13.15pt;width:404.55pt;height:34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30"/>
                          <w:szCs w:val="30"/>
                          <w:b/>
                          <w:bCs/>
                        </w:rPr>
                        <w:t>Gráfico Box - Análise de vendas do Walmart de 2010 a 2012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       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895" cy="2918460"/>
            <wp:effectExtent l="0" t="0" r="0" b="0"/>
            <wp:wrapSquare wrapText="bothSides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>Para buscar um entendimento do por qu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ê algumas lojas se destacam das outras, plotei  um heatmap para visualizar melhor o nível de relação entre as variáveis: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4963795" cy="576770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correlação entre as vendas semanais (Weekly_Sales) e a loja (Store) é negativa, o que significa que há uma relação inversa entre essas variáveis.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Neste caso,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as vendas semanais tendem a diminuir à medida que o número da loja aumenta.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Há uma correlação positiva entre a temperatura e as vendas semanais, o que indica que as vendas tendem a aumentar com o aumento da temperatura,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mas não afeta tanto assim as vendas.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O preço do combustível (Fuel_Price) e o índice de preços ao consumidor (CPI) têm correlação negativa com as vendas semanais, o que sugere que os consumidores podem gastar menos quando os preços do combustível e do CPI são mais altos.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Isto me leva observar as lojas com proximidade a postos em que a gasolina seja mais barata ou a distância entre loja, posto e residência sejam mais curtas, mas não tem como afirma com certeza, pois não dispomos destes dados.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Há uma correlação negativa entre o índice de preços ao consumidor (CPI) e a taxa de desemprego (Unemployment), o que sugere que o aumento dos preços pode levar a uma redução da taxa de desemprego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se o faturamento da loja aumentar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Mas o desemprego também diminui o poder aquisitivo do cidadão, levando a uma queda nas vendas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A correlação entre as vendas semanais e a Holiday_Flag  é baixa, o que sugere que a ocorrência de feriados não tem uma forte influência nas vendas semanais,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esta afirmação será confirmada em um gráfico de linhas que demonstra claramente esta baixa correlação: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90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Este gráfico sugere que nos feriados (em vermelho), houve sim um leve aumento nas venda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s, o maior pico no feriado foi verificado noa semana de ação de graças (Christmas). Mas a maior média foi verificada em tempo normal (sem feriado).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Este outro gráfico, pode demonstrar melhor a relação venda x feriados: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1975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Dentro da análise já estava convencido de que a Store 20 era a loja que deveria ser investida em ampliação. Porem, ao analisar a quantidade de vendas a cima da média, percebe-se que muitas lojas têm uma venda a cima da sua própria média, em um quantitativo maior que a Store 20, embora a 20 seja mais lucrativa e tenha um rendimento  estável. Busquei então fazer um comparativo do percentual da variação das vendas em relação ao ano anterior: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bserva-se que a Store 4 e 6 tem uma variação positiv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 de um ano para o outro maior que as demais.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 histogram  de vendas acumuladas por loja, fiz um top 10, para analisar no gráfico de variação quais delas apresentou maior crescimento de um ano para o outro.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É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possível verificar entre os dois gráficos, que a loja 20 tem maior venda acumulada, seguida das demais, porém, sua variação positiva é menor que a maioria. Pode-se supor que ela atingiu seu nível máximo de vendas e que as outras podem crescer ainda mais, os dados são poucos para maiores conclusões.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 média de vendas por loja corrobora com esta análise: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s Store’s 2, 4, 10, 13, 14 e 20, têm uma média interessante. A que mais chama atenção no entanto é a loja 4,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que te um crescimento 4.20% (vide gráfico dinâmico de variação no google colaboratory).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Verifiquei também a a frequência com que cada Store teve suas vendas acima, abaixo ou igual à própria média: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inline distT="0" distB="0" distL="0" distR="0">
            <wp:extent cx="6120130" cy="2439035"/>
            <wp:effectExtent l="0" t="0" r="0" b="0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s lojas nas quais classifiquei como top 10, apresentaram um percentual interessantes de  semanas com vendas a cima da média ou abaixo dela. Dentre elas se destacaram mais uma vez as lojas 4, 13 e 14, a 20 permaneceu estável e teve a média abaixo mais vezes, porém sua média é muito alta, mas a loja 4 também tem uma média alta e superou a própria média mais vezes.</w:t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/>
          <w:bCs/>
        </w:rPr>
        <w:t>Conclusão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Os resultados da análise mostraram que as vendas do Walmart </w:t>
      </w:r>
      <w:r>
        <w:rPr>
          <w:rFonts w:ascii="arial" w:hAnsi="arial"/>
        </w:rPr>
        <w:t>cresceram de forma discreta se analisado loja a loja, mas se comparado com um per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íodo de pós recessão e o faturamento total de todas as lojas somadas, o crescimento foi interessante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no período de 2010 a 2012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A loja com </w:t>
      </w:r>
      <w:r>
        <w:rPr>
          <w:rFonts w:ascii="arial" w:hAnsi="arial"/>
          <w:b/>
          <w:bCs/>
        </w:rPr>
        <w:t xml:space="preserve">melhor desempenho acumulado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é a loja 20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 mas a melhor loja para se investir no momento,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dado ao seu crescimento nos lucros (4,20%)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é a Store 4,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pois a mesma demonstrou que ainda tem espaço para crescer.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as detalhes desta análise e outros gráficos e modelagem, podem ser visto no google colaboratory, 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neste link: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sz w:val="22"/>
          <w:szCs w:val="22"/>
        </w:rPr>
      </w:pPr>
      <w:hyperlink r:id="rId10">
        <w:r>
          <w:rPr>
            <w:rStyle w:val="LinkdaInternet"/>
            <w:rFonts w:eastAsia="Noto Serif CJK SC" w:cs="Lohit Devanagari" w:ascii="arial" w:hAnsi="arial"/>
            <w:b w:val="false"/>
            <w:bCs w:val="false"/>
            <w:color w:val="auto"/>
            <w:kern w:val="2"/>
            <w:sz w:val="22"/>
            <w:szCs w:val="22"/>
            <w:lang w:val="pt-BR" w:eastAsia="zh-CN" w:bidi="hi-IN"/>
          </w:rPr>
          <w:t>https://colab.research.google.com/drive/1WafqZHInkp-gFOC-agZPGIKeLLrx7-yA?usp=sharing</w:t>
        </w:r>
      </w:hyperlink>
    </w:p>
    <w:p>
      <w:pPr>
        <w:pStyle w:val="Normal"/>
        <w:bidi w:val="0"/>
        <w:spacing w:lineRule="auto" w:line="360"/>
        <w:jc w:val="both"/>
        <w:rPr>
          <w:rFonts w:ascii="arial" w:hAnsi="arial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paragraph" w:styleId="Ttulo" w:customStyle="1">
    <w:name w:val="Título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colab.research.google.com/drive/1WafqZHInkp-gFOC-agZPGIKeLLrx7-yA?usp=sharing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 CRISP-DM_walmart_DNC.dotx</Template>
  <TotalTime>134</TotalTime>
  <Application>LibreOffice/7.3.7.2$Linux_X86_64 LibreOffice_project/30$Build-2</Application>
  <AppVersion>15.0000</AppVersion>
  <Pages>7</Pages>
  <Words>1346</Words>
  <Characters>6639</Characters>
  <CharactersWithSpaces>7965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2023-03-24T13:13:00Z</dcterms:created>
  <dc:creator>valdir</dc:creator>
  <dc:description/>
  <dc:language>pt-BR</dc:language>
  <cp:lastModifiedBy/>
  <dcterms:modified xsi:type="dcterms:W3CDTF">2023-03-25T00:32:02Z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